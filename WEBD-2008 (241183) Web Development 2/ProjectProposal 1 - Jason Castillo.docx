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24AB" w14:textId="2101C5F7" w:rsidR="00C6554A" w:rsidRPr="008B5277" w:rsidRDefault="00724B7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C14577D" wp14:editId="79FC71C9">
            <wp:extent cx="5486400" cy="2574290"/>
            <wp:effectExtent l="0" t="0" r="0" b="0"/>
            <wp:docPr id="1713005015" name="Picture 1" descr="A group of people playing spo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05015" name="Picture 1" descr="A group of people playing spor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7FCAB56" w14:textId="7C042E38" w:rsidR="00C6554A" w:rsidRDefault="00BA3E51" w:rsidP="00C6554A">
      <w:pPr>
        <w:pStyle w:val="Title"/>
      </w:pPr>
      <w:r>
        <w:t>Athlete Pro</w:t>
      </w:r>
    </w:p>
    <w:p w14:paraId="5345B558" w14:textId="34247A5A" w:rsidR="00C6554A" w:rsidRPr="00D5413C" w:rsidRDefault="00C6554A" w:rsidP="00C6554A">
      <w:pPr>
        <w:pStyle w:val="Subtitle"/>
      </w:pPr>
    </w:p>
    <w:p w14:paraId="344AC62A" w14:textId="2288A3E1" w:rsidR="00C6554A" w:rsidRDefault="00B9314D" w:rsidP="00C6554A">
      <w:pPr>
        <w:pStyle w:val="ContactInfo"/>
      </w:pPr>
      <w:r>
        <w:t>Jason Castillo</w:t>
      </w:r>
      <w:r w:rsidR="00C6554A">
        <w:t xml:space="preserve"> |</w:t>
      </w:r>
      <w:r>
        <w:t>Web Development 2</w:t>
      </w:r>
      <w:r w:rsidR="00C6554A">
        <w:t xml:space="preserve"> |</w:t>
      </w:r>
      <w:r w:rsidR="00C6554A" w:rsidRPr="00D5413C">
        <w:t xml:space="preserve"> </w:t>
      </w:r>
      <w:r w:rsidR="00FF4980">
        <w:t>November 6</w:t>
      </w:r>
      <w:r>
        <w:t xml:space="preserve"> 2023</w:t>
      </w:r>
      <w:r w:rsidR="00C6554A">
        <w:br w:type="page"/>
      </w:r>
    </w:p>
    <w:p w14:paraId="33A100E4" w14:textId="0DAC207E" w:rsidR="00C6554A" w:rsidRDefault="005A7065" w:rsidP="00C6554A">
      <w:pPr>
        <w:pStyle w:val="Heading1"/>
      </w:pPr>
      <w:r>
        <w:lastRenderedPageBreak/>
        <w:t>Brief Description</w:t>
      </w:r>
    </w:p>
    <w:p w14:paraId="7ED8A15E" w14:textId="7E128221" w:rsidR="000F4865" w:rsidRPr="000F4865" w:rsidRDefault="000F4865" w:rsidP="000F4865">
      <w:proofErr w:type="spellStart"/>
      <w:r w:rsidRPr="000F4865">
        <w:t>AthletePro</w:t>
      </w:r>
      <w:proofErr w:type="spellEnd"/>
      <w:r w:rsidRPr="000F4865">
        <w:t xml:space="preserve"> is a sports management company based in Winnipeg, Manitoba. They represent professional athletes and need a website to showcase their clients' information and provide the latest news. This website will help fans stay updated and engaged with their favorite athletes.</w:t>
      </w:r>
    </w:p>
    <w:p w14:paraId="195CD028" w14:textId="05F5A35B" w:rsidR="00C6554A" w:rsidRDefault="00F60C67" w:rsidP="00F60C67">
      <w:pPr>
        <w:pStyle w:val="Heading1"/>
      </w:pPr>
      <w:r>
        <w:t>Type of Users and their Roles</w:t>
      </w:r>
    </w:p>
    <w:p w14:paraId="12924D2F" w14:textId="77777777" w:rsidR="00F60C67" w:rsidRPr="00F60C67" w:rsidRDefault="00F60C67" w:rsidP="00F60C67">
      <w:pPr>
        <w:numPr>
          <w:ilvl w:val="0"/>
          <w:numId w:val="16"/>
        </w:numPr>
        <w:rPr>
          <w:lang w:val="en-CA"/>
        </w:rPr>
      </w:pPr>
      <w:r w:rsidRPr="00F60C67">
        <w:rPr>
          <w:b/>
          <w:bCs/>
          <w:lang w:val="en-CA"/>
        </w:rPr>
        <w:t>Admin (Administrator):</w:t>
      </w:r>
      <w:r w:rsidRPr="00F60C67">
        <w:rPr>
          <w:lang w:val="en-CA"/>
        </w:rPr>
        <w:t xml:space="preserve"> Admin users will have full control over the CMS. They can create, edit, and delete athlete profiles, news articles, and media content. They can manage user accounts and permissions.</w:t>
      </w:r>
    </w:p>
    <w:p w14:paraId="11A7B53B" w14:textId="77777777" w:rsidR="00F60C67" w:rsidRPr="00F60C67" w:rsidRDefault="00F60C67" w:rsidP="00F60C67">
      <w:pPr>
        <w:numPr>
          <w:ilvl w:val="0"/>
          <w:numId w:val="16"/>
        </w:numPr>
        <w:rPr>
          <w:lang w:val="en-CA"/>
        </w:rPr>
      </w:pPr>
      <w:r w:rsidRPr="00F60C67">
        <w:rPr>
          <w:b/>
          <w:bCs/>
          <w:lang w:val="en-CA"/>
        </w:rPr>
        <w:t>Editor (Content Editor):</w:t>
      </w:r>
      <w:r w:rsidRPr="00F60C67">
        <w:rPr>
          <w:lang w:val="en-CA"/>
        </w:rPr>
        <w:t xml:space="preserve"> Editors will be responsible for creating and updating athlete profiles and news articles. They can also moderate and approve user-generated content.</w:t>
      </w:r>
    </w:p>
    <w:p w14:paraId="69E051E7" w14:textId="77777777" w:rsidR="00F60C67" w:rsidRPr="00F60C67" w:rsidRDefault="00F60C67" w:rsidP="00F60C67">
      <w:pPr>
        <w:numPr>
          <w:ilvl w:val="0"/>
          <w:numId w:val="16"/>
        </w:numPr>
        <w:rPr>
          <w:lang w:val="en-CA"/>
        </w:rPr>
      </w:pPr>
      <w:r w:rsidRPr="00F60C67">
        <w:rPr>
          <w:b/>
          <w:bCs/>
          <w:lang w:val="en-CA"/>
        </w:rPr>
        <w:t>Registered Users (Athlete Fans):</w:t>
      </w:r>
      <w:r w:rsidRPr="00F60C67">
        <w:rPr>
          <w:lang w:val="en-CA"/>
        </w:rPr>
        <w:t xml:space="preserve"> Registered users can follow specific athletes, comment on news articles, and submit user-generated content for approval.</w:t>
      </w:r>
    </w:p>
    <w:p w14:paraId="5DB2F0F8" w14:textId="77777777" w:rsidR="00F60C67" w:rsidRDefault="00F60C67" w:rsidP="00F60C67">
      <w:pPr>
        <w:numPr>
          <w:ilvl w:val="0"/>
          <w:numId w:val="16"/>
        </w:numPr>
        <w:rPr>
          <w:lang w:val="en-CA"/>
        </w:rPr>
      </w:pPr>
      <w:r w:rsidRPr="00F60C67">
        <w:rPr>
          <w:b/>
          <w:bCs/>
          <w:lang w:val="en-CA"/>
        </w:rPr>
        <w:t>Visitors (Public):</w:t>
      </w:r>
      <w:r w:rsidRPr="00F60C67">
        <w:rPr>
          <w:lang w:val="en-CA"/>
        </w:rPr>
        <w:t xml:space="preserve"> Visitors can view athlete profiles, read news articles, and browse the site's content.</w:t>
      </w:r>
    </w:p>
    <w:p w14:paraId="58413BA5" w14:textId="14542906" w:rsidR="00996367" w:rsidRDefault="00996367" w:rsidP="00996367">
      <w:pPr>
        <w:pStyle w:val="Heading1"/>
        <w:rPr>
          <w:rStyle w:val="Stron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08EE77" wp14:editId="6B9BD1F9">
            <wp:simplePos x="0" y="0"/>
            <wp:positionH relativeFrom="column">
              <wp:posOffset>-1085850</wp:posOffset>
            </wp:positionH>
            <wp:positionV relativeFrom="paragraph">
              <wp:posOffset>602615</wp:posOffset>
            </wp:positionV>
            <wp:extent cx="7711440" cy="2807892"/>
            <wp:effectExtent l="0" t="0" r="3810" b="0"/>
            <wp:wrapSquare wrapText="bothSides"/>
            <wp:docPr id="1557374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7496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672" cy="2820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>Database Structure Diagram:</w:t>
      </w:r>
    </w:p>
    <w:p w14:paraId="090437F7" w14:textId="354788B4" w:rsidR="00996367" w:rsidRDefault="00996367" w:rsidP="00996367"/>
    <w:p w14:paraId="17863965" w14:textId="32491EDD" w:rsidR="00BF7193" w:rsidRPr="00BF7193" w:rsidRDefault="00BF7193" w:rsidP="00BF7193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Database Tables </w:t>
      </w:r>
    </w:p>
    <w:p w14:paraId="09671EFD" w14:textId="13B16541" w:rsidR="00996367" w:rsidRPr="00996367" w:rsidRDefault="00996367" w:rsidP="00996367">
      <w:pPr>
        <w:numPr>
          <w:ilvl w:val="0"/>
          <w:numId w:val="17"/>
        </w:numPr>
        <w:rPr>
          <w:lang w:val="en-CA"/>
        </w:rPr>
      </w:pPr>
      <w:r w:rsidRPr="00996367">
        <w:rPr>
          <w:b/>
          <w:bCs/>
          <w:lang w:val="en-CA"/>
        </w:rPr>
        <w:t>Table: Athletes</w:t>
      </w:r>
    </w:p>
    <w:p w14:paraId="541C845C" w14:textId="77777777" w:rsidR="00996367" w:rsidRPr="00996367" w:rsidRDefault="00996367" w:rsidP="00996367">
      <w:pPr>
        <w:numPr>
          <w:ilvl w:val="1"/>
          <w:numId w:val="17"/>
        </w:numPr>
        <w:rPr>
          <w:lang w:val="en-CA"/>
        </w:rPr>
      </w:pPr>
      <w:r w:rsidRPr="00996367">
        <w:rPr>
          <w:lang w:val="en-CA"/>
        </w:rPr>
        <w:t>Columns:</w:t>
      </w:r>
    </w:p>
    <w:p w14:paraId="650E9CF4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proofErr w:type="spellStart"/>
      <w:r w:rsidRPr="00996367">
        <w:rPr>
          <w:lang w:val="en-CA"/>
        </w:rPr>
        <w:t>athlete_id</w:t>
      </w:r>
      <w:proofErr w:type="spellEnd"/>
      <w:r w:rsidRPr="00996367">
        <w:rPr>
          <w:lang w:val="en-CA"/>
        </w:rPr>
        <w:t xml:space="preserve"> (Primary Key)</w:t>
      </w:r>
    </w:p>
    <w:p w14:paraId="7CA82D2E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proofErr w:type="spellStart"/>
      <w:r w:rsidRPr="00996367">
        <w:rPr>
          <w:lang w:val="en-CA"/>
        </w:rPr>
        <w:t>full_name</w:t>
      </w:r>
      <w:proofErr w:type="spellEnd"/>
    </w:p>
    <w:p w14:paraId="5ADA372B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r w:rsidRPr="00996367">
        <w:rPr>
          <w:lang w:val="en-CA"/>
        </w:rPr>
        <w:t>team</w:t>
      </w:r>
    </w:p>
    <w:p w14:paraId="00835766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r w:rsidRPr="00996367">
        <w:rPr>
          <w:lang w:val="en-CA"/>
        </w:rPr>
        <w:t>sport</w:t>
      </w:r>
    </w:p>
    <w:p w14:paraId="49BC9150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r w:rsidRPr="00996367">
        <w:rPr>
          <w:lang w:val="en-CA"/>
        </w:rPr>
        <w:t>bio</w:t>
      </w:r>
    </w:p>
    <w:p w14:paraId="621F78D0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r w:rsidRPr="00996367">
        <w:rPr>
          <w:lang w:val="en-CA"/>
        </w:rPr>
        <w:t>Other athlete-related fields</w:t>
      </w:r>
    </w:p>
    <w:p w14:paraId="6C6AA531" w14:textId="77777777" w:rsidR="00996367" w:rsidRPr="00996367" w:rsidRDefault="00996367" w:rsidP="00996367">
      <w:pPr>
        <w:numPr>
          <w:ilvl w:val="0"/>
          <w:numId w:val="17"/>
        </w:numPr>
        <w:rPr>
          <w:lang w:val="en-CA"/>
        </w:rPr>
      </w:pPr>
      <w:r w:rsidRPr="00996367">
        <w:rPr>
          <w:b/>
          <w:bCs/>
          <w:lang w:val="en-CA"/>
        </w:rPr>
        <w:t>Table: News Articles</w:t>
      </w:r>
    </w:p>
    <w:p w14:paraId="52503CA4" w14:textId="77777777" w:rsidR="00996367" w:rsidRPr="00996367" w:rsidRDefault="00996367" w:rsidP="00996367">
      <w:pPr>
        <w:numPr>
          <w:ilvl w:val="1"/>
          <w:numId w:val="17"/>
        </w:numPr>
        <w:rPr>
          <w:lang w:val="en-CA"/>
        </w:rPr>
      </w:pPr>
      <w:r w:rsidRPr="00996367">
        <w:rPr>
          <w:lang w:val="en-CA"/>
        </w:rPr>
        <w:t>Columns:</w:t>
      </w:r>
    </w:p>
    <w:p w14:paraId="6B333285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proofErr w:type="spellStart"/>
      <w:r w:rsidRPr="00996367">
        <w:rPr>
          <w:lang w:val="en-CA"/>
        </w:rPr>
        <w:t>article_id</w:t>
      </w:r>
      <w:proofErr w:type="spellEnd"/>
      <w:r w:rsidRPr="00996367">
        <w:rPr>
          <w:lang w:val="en-CA"/>
        </w:rPr>
        <w:t xml:space="preserve"> (Primary Key)</w:t>
      </w:r>
    </w:p>
    <w:p w14:paraId="26261B71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r w:rsidRPr="00996367">
        <w:rPr>
          <w:lang w:val="en-CA"/>
        </w:rPr>
        <w:t>title</w:t>
      </w:r>
    </w:p>
    <w:p w14:paraId="1EF79319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r w:rsidRPr="00996367">
        <w:rPr>
          <w:lang w:val="en-CA"/>
        </w:rPr>
        <w:t>content</w:t>
      </w:r>
    </w:p>
    <w:p w14:paraId="1AD2DFC8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proofErr w:type="spellStart"/>
      <w:r w:rsidRPr="00996367">
        <w:rPr>
          <w:lang w:val="en-CA"/>
        </w:rPr>
        <w:t>published_</w:t>
      </w:r>
      <w:proofErr w:type="gramStart"/>
      <w:r w:rsidRPr="00996367">
        <w:rPr>
          <w:lang w:val="en-CA"/>
        </w:rPr>
        <w:t>date</w:t>
      </w:r>
      <w:proofErr w:type="spellEnd"/>
      <w:proofErr w:type="gramEnd"/>
    </w:p>
    <w:p w14:paraId="26DFA9E4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r w:rsidRPr="00996367">
        <w:rPr>
          <w:lang w:val="en-CA"/>
        </w:rPr>
        <w:t>author (Foreign Key referencing Users table)</w:t>
      </w:r>
    </w:p>
    <w:p w14:paraId="6D854613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proofErr w:type="spellStart"/>
      <w:r w:rsidRPr="00996367">
        <w:rPr>
          <w:lang w:val="en-CA"/>
        </w:rPr>
        <w:t>athlete_id</w:t>
      </w:r>
      <w:proofErr w:type="spellEnd"/>
      <w:r w:rsidRPr="00996367">
        <w:rPr>
          <w:lang w:val="en-CA"/>
        </w:rPr>
        <w:t xml:space="preserve"> (Foreign Key referencing Athletes table)</w:t>
      </w:r>
    </w:p>
    <w:p w14:paraId="2CDE3439" w14:textId="77777777" w:rsidR="00996367" w:rsidRPr="00996367" w:rsidRDefault="00996367" w:rsidP="00996367">
      <w:pPr>
        <w:numPr>
          <w:ilvl w:val="0"/>
          <w:numId w:val="17"/>
        </w:numPr>
        <w:rPr>
          <w:lang w:val="en-CA"/>
        </w:rPr>
      </w:pPr>
      <w:r w:rsidRPr="00996367">
        <w:rPr>
          <w:b/>
          <w:bCs/>
          <w:lang w:val="en-CA"/>
        </w:rPr>
        <w:t>Table: Media Gallery</w:t>
      </w:r>
    </w:p>
    <w:p w14:paraId="63864925" w14:textId="77777777" w:rsidR="00996367" w:rsidRPr="00996367" w:rsidRDefault="00996367" w:rsidP="00996367">
      <w:pPr>
        <w:numPr>
          <w:ilvl w:val="1"/>
          <w:numId w:val="17"/>
        </w:numPr>
        <w:rPr>
          <w:lang w:val="en-CA"/>
        </w:rPr>
      </w:pPr>
      <w:r w:rsidRPr="00996367">
        <w:rPr>
          <w:lang w:val="en-CA"/>
        </w:rPr>
        <w:t>Columns:</w:t>
      </w:r>
    </w:p>
    <w:p w14:paraId="31B0F37F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proofErr w:type="spellStart"/>
      <w:r w:rsidRPr="00996367">
        <w:rPr>
          <w:lang w:val="en-CA"/>
        </w:rPr>
        <w:t>media_id</w:t>
      </w:r>
      <w:proofErr w:type="spellEnd"/>
      <w:r w:rsidRPr="00996367">
        <w:rPr>
          <w:lang w:val="en-CA"/>
        </w:rPr>
        <w:t xml:space="preserve"> (Primary Key)</w:t>
      </w:r>
    </w:p>
    <w:p w14:paraId="6C7A2DEB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r w:rsidRPr="00996367">
        <w:rPr>
          <w:lang w:val="en-CA"/>
        </w:rPr>
        <w:t>title</w:t>
      </w:r>
    </w:p>
    <w:p w14:paraId="264087F5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proofErr w:type="spellStart"/>
      <w:r w:rsidRPr="00996367">
        <w:rPr>
          <w:lang w:val="en-CA"/>
        </w:rPr>
        <w:t>file_path</w:t>
      </w:r>
      <w:proofErr w:type="spellEnd"/>
    </w:p>
    <w:p w14:paraId="14AC97F3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proofErr w:type="spellStart"/>
      <w:r w:rsidRPr="00996367">
        <w:rPr>
          <w:lang w:val="en-CA"/>
        </w:rPr>
        <w:t>uploaded_</w:t>
      </w:r>
      <w:proofErr w:type="gramStart"/>
      <w:r w:rsidRPr="00996367">
        <w:rPr>
          <w:lang w:val="en-CA"/>
        </w:rPr>
        <w:t>date</w:t>
      </w:r>
      <w:proofErr w:type="spellEnd"/>
      <w:proofErr w:type="gramEnd"/>
    </w:p>
    <w:p w14:paraId="124B18B3" w14:textId="06BE7E2F" w:rsidR="00996367" w:rsidRPr="00BF7193" w:rsidRDefault="00996367" w:rsidP="00996367">
      <w:pPr>
        <w:numPr>
          <w:ilvl w:val="2"/>
          <w:numId w:val="17"/>
        </w:numPr>
        <w:rPr>
          <w:lang w:val="en-CA"/>
        </w:rPr>
      </w:pPr>
      <w:proofErr w:type="spellStart"/>
      <w:r w:rsidRPr="00996367">
        <w:rPr>
          <w:lang w:val="en-CA"/>
        </w:rPr>
        <w:t>athlete_id</w:t>
      </w:r>
      <w:proofErr w:type="spellEnd"/>
      <w:r w:rsidRPr="00996367">
        <w:rPr>
          <w:lang w:val="en-CA"/>
        </w:rPr>
        <w:t xml:space="preserve"> (Foreign Key referencing Athletes table)</w:t>
      </w:r>
    </w:p>
    <w:p w14:paraId="0D721C81" w14:textId="77777777" w:rsidR="00996367" w:rsidRPr="00996367" w:rsidRDefault="00996367" w:rsidP="00996367">
      <w:pPr>
        <w:rPr>
          <w:lang w:val="en-CA"/>
        </w:rPr>
      </w:pPr>
    </w:p>
    <w:p w14:paraId="1843DF28" w14:textId="77777777" w:rsidR="00996367" w:rsidRPr="00996367" w:rsidRDefault="00996367" w:rsidP="00996367">
      <w:pPr>
        <w:numPr>
          <w:ilvl w:val="0"/>
          <w:numId w:val="17"/>
        </w:numPr>
        <w:rPr>
          <w:lang w:val="en-CA"/>
        </w:rPr>
      </w:pPr>
      <w:r w:rsidRPr="00996367">
        <w:rPr>
          <w:b/>
          <w:bCs/>
          <w:lang w:val="en-CA"/>
        </w:rPr>
        <w:lastRenderedPageBreak/>
        <w:t>Table: Users</w:t>
      </w:r>
    </w:p>
    <w:p w14:paraId="7ED4BC46" w14:textId="77777777" w:rsidR="00996367" w:rsidRPr="00996367" w:rsidRDefault="00996367" w:rsidP="00996367">
      <w:pPr>
        <w:numPr>
          <w:ilvl w:val="1"/>
          <w:numId w:val="17"/>
        </w:numPr>
        <w:rPr>
          <w:lang w:val="en-CA"/>
        </w:rPr>
      </w:pPr>
      <w:r w:rsidRPr="00996367">
        <w:rPr>
          <w:lang w:val="en-CA"/>
        </w:rPr>
        <w:t>Columns:</w:t>
      </w:r>
    </w:p>
    <w:p w14:paraId="4247B2DB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proofErr w:type="spellStart"/>
      <w:r w:rsidRPr="00996367">
        <w:rPr>
          <w:lang w:val="en-CA"/>
        </w:rPr>
        <w:t>user_id</w:t>
      </w:r>
      <w:proofErr w:type="spellEnd"/>
      <w:r w:rsidRPr="00996367">
        <w:rPr>
          <w:lang w:val="en-CA"/>
        </w:rPr>
        <w:t xml:space="preserve"> (Primary Key)</w:t>
      </w:r>
    </w:p>
    <w:p w14:paraId="53A544EA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r w:rsidRPr="00996367">
        <w:rPr>
          <w:lang w:val="en-CA"/>
        </w:rPr>
        <w:t>username</w:t>
      </w:r>
    </w:p>
    <w:p w14:paraId="0651982F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r w:rsidRPr="00996367">
        <w:rPr>
          <w:lang w:val="en-CA"/>
        </w:rPr>
        <w:t>password</w:t>
      </w:r>
    </w:p>
    <w:p w14:paraId="0347E805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r w:rsidRPr="00996367">
        <w:rPr>
          <w:lang w:val="en-CA"/>
        </w:rPr>
        <w:t>email</w:t>
      </w:r>
    </w:p>
    <w:p w14:paraId="789CA9FB" w14:textId="77777777" w:rsidR="00996367" w:rsidRPr="00996367" w:rsidRDefault="00996367" w:rsidP="00996367">
      <w:pPr>
        <w:numPr>
          <w:ilvl w:val="2"/>
          <w:numId w:val="17"/>
        </w:numPr>
        <w:rPr>
          <w:lang w:val="en-CA"/>
        </w:rPr>
      </w:pPr>
      <w:r w:rsidRPr="00996367">
        <w:rPr>
          <w:lang w:val="en-CA"/>
        </w:rPr>
        <w:t>role</w:t>
      </w:r>
    </w:p>
    <w:p w14:paraId="2D31FBCC" w14:textId="77777777" w:rsidR="00996367" w:rsidRDefault="00996367" w:rsidP="00996367">
      <w:pPr>
        <w:numPr>
          <w:ilvl w:val="2"/>
          <w:numId w:val="17"/>
        </w:numPr>
        <w:rPr>
          <w:lang w:val="en-CA"/>
        </w:rPr>
      </w:pPr>
      <w:r w:rsidRPr="00996367">
        <w:rPr>
          <w:lang w:val="en-CA"/>
        </w:rPr>
        <w:t>Other user-related fields</w:t>
      </w:r>
    </w:p>
    <w:p w14:paraId="1D2E4C4B" w14:textId="51A60E7C" w:rsidR="006511EB" w:rsidRDefault="006511EB" w:rsidP="006511EB">
      <w:pPr>
        <w:pStyle w:val="Heading1"/>
        <w:rPr>
          <w:lang w:val="en-CA"/>
        </w:rPr>
      </w:pPr>
      <w:r>
        <w:rPr>
          <w:lang w:val="en-CA"/>
        </w:rPr>
        <w:t>Associations:</w:t>
      </w:r>
    </w:p>
    <w:p w14:paraId="2E7C0095" w14:textId="77777777" w:rsidR="006511EB" w:rsidRPr="006511EB" w:rsidRDefault="006511EB" w:rsidP="006511EB">
      <w:pPr>
        <w:numPr>
          <w:ilvl w:val="0"/>
          <w:numId w:val="18"/>
        </w:numPr>
        <w:rPr>
          <w:lang w:val="en-CA"/>
        </w:rPr>
      </w:pPr>
      <w:r w:rsidRPr="006511EB">
        <w:rPr>
          <w:b/>
          <w:bCs/>
          <w:lang w:val="en-CA"/>
        </w:rPr>
        <w:t>Athletes - News Articles (One-to-Many):</w:t>
      </w:r>
    </w:p>
    <w:p w14:paraId="662F0DBF" w14:textId="77777777" w:rsidR="006511EB" w:rsidRPr="006511EB" w:rsidRDefault="006511EB" w:rsidP="006511EB">
      <w:pPr>
        <w:numPr>
          <w:ilvl w:val="1"/>
          <w:numId w:val="18"/>
        </w:numPr>
        <w:rPr>
          <w:lang w:val="en-CA"/>
        </w:rPr>
      </w:pPr>
      <w:r w:rsidRPr="006511EB">
        <w:rPr>
          <w:lang w:val="en-CA"/>
        </w:rPr>
        <w:t>Each athlete can be associated with multiple news articles.</w:t>
      </w:r>
    </w:p>
    <w:p w14:paraId="362F4C60" w14:textId="77777777" w:rsidR="006511EB" w:rsidRPr="006511EB" w:rsidRDefault="006511EB" w:rsidP="006511EB">
      <w:pPr>
        <w:numPr>
          <w:ilvl w:val="1"/>
          <w:numId w:val="18"/>
        </w:numPr>
        <w:rPr>
          <w:lang w:val="en-CA"/>
        </w:rPr>
      </w:pPr>
      <w:r w:rsidRPr="006511EB">
        <w:rPr>
          <w:lang w:val="en-CA"/>
        </w:rPr>
        <w:t xml:space="preserve">The </w:t>
      </w:r>
      <w:proofErr w:type="spellStart"/>
      <w:r w:rsidRPr="006511EB">
        <w:rPr>
          <w:lang w:val="en-CA"/>
        </w:rPr>
        <w:t>athlete_id</w:t>
      </w:r>
      <w:proofErr w:type="spellEnd"/>
      <w:r w:rsidRPr="006511EB">
        <w:rPr>
          <w:lang w:val="en-CA"/>
        </w:rPr>
        <w:t xml:space="preserve"> in the News Articles table is a foreign key referencing the </w:t>
      </w:r>
      <w:proofErr w:type="spellStart"/>
      <w:r w:rsidRPr="006511EB">
        <w:rPr>
          <w:lang w:val="en-CA"/>
        </w:rPr>
        <w:t>athlete_id</w:t>
      </w:r>
      <w:proofErr w:type="spellEnd"/>
      <w:r w:rsidRPr="006511EB">
        <w:rPr>
          <w:lang w:val="en-CA"/>
        </w:rPr>
        <w:t xml:space="preserve"> in the Athletes table.</w:t>
      </w:r>
    </w:p>
    <w:p w14:paraId="4F91DF9B" w14:textId="77777777" w:rsidR="006511EB" w:rsidRPr="006511EB" w:rsidRDefault="006511EB" w:rsidP="006511EB">
      <w:pPr>
        <w:numPr>
          <w:ilvl w:val="0"/>
          <w:numId w:val="18"/>
        </w:numPr>
        <w:rPr>
          <w:lang w:val="en-CA"/>
        </w:rPr>
      </w:pPr>
      <w:r w:rsidRPr="006511EB">
        <w:rPr>
          <w:b/>
          <w:bCs/>
          <w:lang w:val="en-CA"/>
        </w:rPr>
        <w:t>News Articles - Users (Many-to-One):</w:t>
      </w:r>
    </w:p>
    <w:p w14:paraId="2A3C2A42" w14:textId="77777777" w:rsidR="006511EB" w:rsidRPr="006511EB" w:rsidRDefault="006511EB" w:rsidP="006511EB">
      <w:pPr>
        <w:numPr>
          <w:ilvl w:val="1"/>
          <w:numId w:val="18"/>
        </w:numPr>
        <w:rPr>
          <w:lang w:val="en-CA"/>
        </w:rPr>
      </w:pPr>
      <w:r w:rsidRPr="006511EB">
        <w:rPr>
          <w:lang w:val="en-CA"/>
        </w:rPr>
        <w:t>Each news article is authored by a user.</w:t>
      </w:r>
    </w:p>
    <w:p w14:paraId="612DDD7F" w14:textId="77777777" w:rsidR="006511EB" w:rsidRPr="006511EB" w:rsidRDefault="006511EB" w:rsidP="006511EB">
      <w:pPr>
        <w:numPr>
          <w:ilvl w:val="1"/>
          <w:numId w:val="18"/>
        </w:numPr>
        <w:rPr>
          <w:lang w:val="en-CA"/>
        </w:rPr>
      </w:pPr>
      <w:r w:rsidRPr="006511EB">
        <w:rPr>
          <w:lang w:val="en-CA"/>
        </w:rPr>
        <w:t xml:space="preserve">The author in the News Articles table is a foreign key referencing the </w:t>
      </w:r>
      <w:proofErr w:type="spellStart"/>
      <w:r w:rsidRPr="006511EB">
        <w:rPr>
          <w:lang w:val="en-CA"/>
        </w:rPr>
        <w:t>user_id</w:t>
      </w:r>
      <w:proofErr w:type="spellEnd"/>
      <w:r w:rsidRPr="006511EB">
        <w:rPr>
          <w:lang w:val="en-CA"/>
        </w:rPr>
        <w:t xml:space="preserve"> in the Users table.</w:t>
      </w:r>
    </w:p>
    <w:p w14:paraId="379741D4" w14:textId="77777777" w:rsidR="006511EB" w:rsidRPr="006511EB" w:rsidRDefault="006511EB" w:rsidP="006511EB">
      <w:pPr>
        <w:numPr>
          <w:ilvl w:val="0"/>
          <w:numId w:val="18"/>
        </w:numPr>
        <w:rPr>
          <w:lang w:val="en-CA"/>
        </w:rPr>
      </w:pPr>
      <w:r w:rsidRPr="006511EB">
        <w:rPr>
          <w:b/>
          <w:bCs/>
          <w:lang w:val="en-CA"/>
        </w:rPr>
        <w:t>News Articles - Athletes (Many-to-One):</w:t>
      </w:r>
    </w:p>
    <w:p w14:paraId="40C5430C" w14:textId="77777777" w:rsidR="006511EB" w:rsidRPr="006511EB" w:rsidRDefault="006511EB" w:rsidP="006511EB">
      <w:pPr>
        <w:numPr>
          <w:ilvl w:val="1"/>
          <w:numId w:val="18"/>
        </w:numPr>
        <w:rPr>
          <w:lang w:val="en-CA"/>
        </w:rPr>
      </w:pPr>
      <w:r w:rsidRPr="006511EB">
        <w:rPr>
          <w:lang w:val="en-CA"/>
        </w:rPr>
        <w:t>Each news article can be associated with a specific athlete.</w:t>
      </w:r>
    </w:p>
    <w:p w14:paraId="6AAA05D0" w14:textId="77777777" w:rsidR="006511EB" w:rsidRPr="006511EB" w:rsidRDefault="006511EB" w:rsidP="006511EB">
      <w:pPr>
        <w:numPr>
          <w:ilvl w:val="1"/>
          <w:numId w:val="18"/>
        </w:numPr>
        <w:rPr>
          <w:lang w:val="en-CA"/>
        </w:rPr>
      </w:pPr>
      <w:r w:rsidRPr="006511EB">
        <w:rPr>
          <w:lang w:val="en-CA"/>
        </w:rPr>
        <w:t xml:space="preserve">The </w:t>
      </w:r>
      <w:proofErr w:type="spellStart"/>
      <w:r w:rsidRPr="006511EB">
        <w:rPr>
          <w:lang w:val="en-CA"/>
        </w:rPr>
        <w:t>athlete_id</w:t>
      </w:r>
      <w:proofErr w:type="spellEnd"/>
      <w:r w:rsidRPr="006511EB">
        <w:rPr>
          <w:lang w:val="en-CA"/>
        </w:rPr>
        <w:t xml:space="preserve"> in the News Articles table is a foreign key referencing the </w:t>
      </w:r>
      <w:proofErr w:type="spellStart"/>
      <w:r w:rsidRPr="006511EB">
        <w:rPr>
          <w:lang w:val="en-CA"/>
        </w:rPr>
        <w:t>athlete_id</w:t>
      </w:r>
      <w:proofErr w:type="spellEnd"/>
      <w:r w:rsidRPr="006511EB">
        <w:rPr>
          <w:lang w:val="en-CA"/>
        </w:rPr>
        <w:t xml:space="preserve"> in the Athletes table.</w:t>
      </w:r>
    </w:p>
    <w:p w14:paraId="17ADF054" w14:textId="77777777" w:rsidR="006511EB" w:rsidRPr="006511EB" w:rsidRDefault="006511EB" w:rsidP="006511EB">
      <w:pPr>
        <w:numPr>
          <w:ilvl w:val="0"/>
          <w:numId w:val="18"/>
        </w:numPr>
        <w:rPr>
          <w:lang w:val="en-CA"/>
        </w:rPr>
      </w:pPr>
      <w:r w:rsidRPr="006511EB">
        <w:rPr>
          <w:b/>
          <w:bCs/>
          <w:lang w:val="en-CA"/>
        </w:rPr>
        <w:t>Media Gallery - Athletes (One-to-Many):</w:t>
      </w:r>
    </w:p>
    <w:p w14:paraId="06E99259" w14:textId="77777777" w:rsidR="006511EB" w:rsidRPr="006511EB" w:rsidRDefault="006511EB" w:rsidP="006511EB">
      <w:pPr>
        <w:numPr>
          <w:ilvl w:val="1"/>
          <w:numId w:val="18"/>
        </w:numPr>
        <w:rPr>
          <w:lang w:val="en-CA"/>
        </w:rPr>
      </w:pPr>
      <w:r w:rsidRPr="006511EB">
        <w:rPr>
          <w:lang w:val="en-CA"/>
        </w:rPr>
        <w:t>Each athlete can have multiple media items associated with them.</w:t>
      </w:r>
    </w:p>
    <w:p w14:paraId="49A00CEA" w14:textId="77777777" w:rsidR="006511EB" w:rsidRPr="006511EB" w:rsidRDefault="006511EB" w:rsidP="006511EB">
      <w:pPr>
        <w:numPr>
          <w:ilvl w:val="1"/>
          <w:numId w:val="18"/>
        </w:numPr>
        <w:rPr>
          <w:lang w:val="en-CA"/>
        </w:rPr>
      </w:pPr>
      <w:r w:rsidRPr="006511EB">
        <w:rPr>
          <w:lang w:val="en-CA"/>
        </w:rPr>
        <w:t xml:space="preserve">The </w:t>
      </w:r>
      <w:proofErr w:type="spellStart"/>
      <w:r w:rsidRPr="006511EB">
        <w:rPr>
          <w:lang w:val="en-CA"/>
        </w:rPr>
        <w:t>athlete_id</w:t>
      </w:r>
      <w:proofErr w:type="spellEnd"/>
      <w:r w:rsidRPr="006511EB">
        <w:rPr>
          <w:lang w:val="en-CA"/>
        </w:rPr>
        <w:t xml:space="preserve"> in the Media Gallery table is a foreign key referencing the </w:t>
      </w:r>
      <w:proofErr w:type="spellStart"/>
      <w:r w:rsidRPr="006511EB">
        <w:rPr>
          <w:lang w:val="en-CA"/>
        </w:rPr>
        <w:t>athlete_id</w:t>
      </w:r>
      <w:proofErr w:type="spellEnd"/>
      <w:r w:rsidRPr="006511EB">
        <w:rPr>
          <w:lang w:val="en-CA"/>
        </w:rPr>
        <w:t xml:space="preserve"> in the Athletes table.</w:t>
      </w:r>
    </w:p>
    <w:p w14:paraId="47F93F57" w14:textId="77777777" w:rsidR="006511EB" w:rsidRPr="006511EB" w:rsidRDefault="006511EB" w:rsidP="006511EB">
      <w:pPr>
        <w:rPr>
          <w:lang w:val="en-CA"/>
        </w:rPr>
      </w:pPr>
    </w:p>
    <w:p w14:paraId="26E019C5" w14:textId="1DC5FE69" w:rsidR="00996367" w:rsidRDefault="00D0093C" w:rsidP="00D0093C">
      <w:pPr>
        <w:pStyle w:val="Heading1"/>
      </w:pPr>
      <w:r>
        <w:lastRenderedPageBreak/>
        <w:t>Conclusion:</w:t>
      </w:r>
    </w:p>
    <w:p w14:paraId="401216B6" w14:textId="45D0C8D1" w:rsidR="00D0093C" w:rsidRDefault="00D0093C" w:rsidP="00D0093C">
      <w:r>
        <w:t xml:space="preserve">In this proposal, I’ve outlined a plan to create a website for </w:t>
      </w:r>
      <w:proofErr w:type="spellStart"/>
      <w:r>
        <w:t>AthletePro</w:t>
      </w:r>
      <w:proofErr w:type="spellEnd"/>
      <w:r>
        <w:t>, a sport company in Winnipeg. The site will help them manage athlete profiles, news, and media content. Many user roles, like administrators, editors, and fans, will interact with the system.</w:t>
      </w:r>
    </w:p>
    <w:p w14:paraId="353B373B" w14:textId="6694F513" w:rsidR="00D0093C" w:rsidRPr="00D0093C" w:rsidRDefault="00D0093C" w:rsidP="00D0093C">
      <w:r>
        <w:t>The database structure includes tables for athletes, news articles, media, users, and these tables are interconnected to provide a smooth experience. This proposal sets the foundation for building a content management system and it can be modified as necessary during development.</w:t>
      </w:r>
    </w:p>
    <w:p w14:paraId="7EDBC742" w14:textId="77777777" w:rsidR="00F60C67" w:rsidRPr="00F60C67" w:rsidRDefault="00F60C67" w:rsidP="00F60C67"/>
    <w:p w14:paraId="58F7BE46" w14:textId="44BC9152" w:rsidR="00297AC6" w:rsidRDefault="00297AC6" w:rsidP="00F60C67"/>
    <w:sectPr w:rsidR="00297AC6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2D491" w14:textId="77777777" w:rsidR="007467C2" w:rsidRDefault="007467C2" w:rsidP="00C6554A">
      <w:pPr>
        <w:spacing w:before="0" w:after="0" w:line="240" w:lineRule="auto"/>
      </w:pPr>
      <w:r>
        <w:separator/>
      </w:r>
    </w:p>
  </w:endnote>
  <w:endnote w:type="continuationSeparator" w:id="0">
    <w:p w14:paraId="6B0962B2" w14:textId="77777777" w:rsidR="007467C2" w:rsidRDefault="007467C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A0D9" w14:textId="77777777" w:rsidR="00297AC6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58564" w14:textId="77777777" w:rsidR="007467C2" w:rsidRDefault="007467C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37545E2" w14:textId="77777777" w:rsidR="007467C2" w:rsidRDefault="007467C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7F06CD1"/>
    <w:multiLevelType w:val="multilevel"/>
    <w:tmpl w:val="AE5E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E0CC2"/>
    <w:multiLevelType w:val="multilevel"/>
    <w:tmpl w:val="29C6D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DB277F"/>
    <w:multiLevelType w:val="multilevel"/>
    <w:tmpl w:val="E3DC2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0487467">
    <w:abstractNumId w:val="9"/>
  </w:num>
  <w:num w:numId="2" w16cid:durableId="640768965">
    <w:abstractNumId w:val="8"/>
  </w:num>
  <w:num w:numId="3" w16cid:durableId="845628990">
    <w:abstractNumId w:val="8"/>
  </w:num>
  <w:num w:numId="4" w16cid:durableId="473959550">
    <w:abstractNumId w:val="9"/>
  </w:num>
  <w:num w:numId="5" w16cid:durableId="852451035">
    <w:abstractNumId w:val="15"/>
  </w:num>
  <w:num w:numId="6" w16cid:durableId="1940524657">
    <w:abstractNumId w:val="10"/>
  </w:num>
  <w:num w:numId="7" w16cid:durableId="1108740869">
    <w:abstractNumId w:val="11"/>
  </w:num>
  <w:num w:numId="8" w16cid:durableId="2000385223">
    <w:abstractNumId w:val="7"/>
  </w:num>
  <w:num w:numId="9" w16cid:durableId="305553915">
    <w:abstractNumId w:val="6"/>
  </w:num>
  <w:num w:numId="10" w16cid:durableId="61022542">
    <w:abstractNumId w:val="5"/>
  </w:num>
  <w:num w:numId="11" w16cid:durableId="745810847">
    <w:abstractNumId w:val="4"/>
  </w:num>
  <w:num w:numId="12" w16cid:durableId="540746677">
    <w:abstractNumId w:val="3"/>
  </w:num>
  <w:num w:numId="13" w16cid:durableId="1025980652">
    <w:abstractNumId w:val="2"/>
  </w:num>
  <w:num w:numId="14" w16cid:durableId="372583900">
    <w:abstractNumId w:val="1"/>
  </w:num>
  <w:num w:numId="15" w16cid:durableId="1552033955">
    <w:abstractNumId w:val="0"/>
  </w:num>
  <w:num w:numId="16" w16cid:durableId="826477795">
    <w:abstractNumId w:val="13"/>
  </w:num>
  <w:num w:numId="17" w16cid:durableId="755830938">
    <w:abstractNumId w:val="12"/>
  </w:num>
  <w:num w:numId="18" w16cid:durableId="1517218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4D"/>
    <w:rsid w:val="00041BB8"/>
    <w:rsid w:val="000F4865"/>
    <w:rsid w:val="002554CD"/>
    <w:rsid w:val="00293B83"/>
    <w:rsid w:val="00297AC6"/>
    <w:rsid w:val="002B4294"/>
    <w:rsid w:val="00333D0D"/>
    <w:rsid w:val="00474484"/>
    <w:rsid w:val="004C049F"/>
    <w:rsid w:val="005000E2"/>
    <w:rsid w:val="005A7065"/>
    <w:rsid w:val="006511EB"/>
    <w:rsid w:val="006A3CE7"/>
    <w:rsid w:val="00724B7F"/>
    <w:rsid w:val="007467C2"/>
    <w:rsid w:val="00996367"/>
    <w:rsid w:val="00B32EB9"/>
    <w:rsid w:val="00B9314D"/>
    <w:rsid w:val="00BA3E51"/>
    <w:rsid w:val="00BF7193"/>
    <w:rsid w:val="00C6554A"/>
    <w:rsid w:val="00CC0E67"/>
    <w:rsid w:val="00CF18EC"/>
    <w:rsid w:val="00D0093C"/>
    <w:rsid w:val="00DD6300"/>
    <w:rsid w:val="00ED7C44"/>
    <w:rsid w:val="00F51528"/>
    <w:rsid w:val="00F60C67"/>
    <w:rsid w:val="00FA1716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D6B45"/>
  <w15:chartTrackingRefBased/>
  <w15:docId w15:val="{809D8843-9372-407B-BEC9-0BFAEEED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Strong">
    <w:name w:val="Strong"/>
    <w:basedOn w:val="DefaultParagraphFont"/>
    <w:uiPriority w:val="22"/>
    <w:qFormat/>
    <w:rsid w:val="00996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Local\Microsoft\Office\16.0\DTS\en-CA%7b55CE546B-739D-4318-830F-2C4C83261C47%7d\%7bA0044083-2CDF-4FA8-8025-13F47D42E794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{A0044083-2CDF-4FA8-8025-13F47D42E794}tf02835058_win32.dotx</Template>
  <TotalTime>90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Castillo</dc:creator>
  <cp:keywords/>
  <dc:description/>
  <cp:lastModifiedBy>Jason Castillo</cp:lastModifiedBy>
  <cp:revision>17</cp:revision>
  <dcterms:created xsi:type="dcterms:W3CDTF">2023-10-26T19:18:00Z</dcterms:created>
  <dcterms:modified xsi:type="dcterms:W3CDTF">2023-11-06T14:57:00Z</dcterms:modified>
</cp:coreProperties>
</file>